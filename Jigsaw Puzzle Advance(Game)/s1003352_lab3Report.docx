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9AC" w:rsidRPr="00ED0E30" w:rsidRDefault="002849AC" w:rsidP="001C340D">
      <w:pPr>
        <w:jc w:val="center"/>
        <w:rPr>
          <w:b/>
        </w:rPr>
      </w:pPr>
      <w:r w:rsidRPr="00ED0E30">
        <w:rPr>
          <w:rFonts w:ascii="標楷體" w:eastAsia="標楷體" w:hAnsi="標楷體" w:hint="eastAsia"/>
          <w:b/>
        </w:rPr>
        <w:t>元智大學資訊工程學系</w:t>
      </w:r>
      <w:r w:rsidRPr="00ED0E30">
        <w:rPr>
          <w:rFonts w:ascii="標楷體" w:eastAsia="標楷體" w:hAnsi="標楷體"/>
          <w:b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>
          <w:rPr>
            <w:rFonts w:ascii="標楷體" w:eastAsia="標楷體" w:hAnsi="標楷體"/>
            <w:b/>
          </w:rPr>
          <w:t>3</w:t>
        </w:r>
        <w:r w:rsidRPr="00ED0E30">
          <w:rPr>
            <w:rFonts w:ascii="標楷體" w:eastAsia="標楷體" w:hAnsi="標楷體"/>
            <w:b/>
          </w:rPr>
          <w:t>C</w:t>
        </w:r>
      </w:smartTag>
      <w:r w:rsidRPr="00ED0E30">
        <w:rPr>
          <w:rFonts w:ascii="標楷體" w:eastAsia="標楷體" w:hAnsi="標楷體"/>
          <w:b/>
        </w:rPr>
        <w:t xml:space="preserve"> </w:t>
      </w:r>
      <w:r>
        <w:rPr>
          <w:rFonts w:ascii="Times New Roman" w:hAnsi="Times New Roman"/>
          <w:b/>
        </w:rPr>
        <w:t>s</w:t>
      </w:r>
      <w:r w:rsidRPr="00ED0E30">
        <w:rPr>
          <w:rFonts w:ascii="Times New Roman" w:hAnsi="Times New Roman"/>
          <w:b/>
        </w:rPr>
        <w:t>1003352</w:t>
      </w:r>
      <w:r w:rsidRPr="00ED0E30">
        <w:rPr>
          <w:rFonts w:ascii="標楷體" w:eastAsia="標楷體" w:hAnsi="標楷體" w:hint="eastAsia"/>
          <w:b/>
        </w:rPr>
        <w:t>陳恒劭</w:t>
      </w:r>
      <w:r>
        <w:rPr>
          <w:rFonts w:ascii="標楷體" w:eastAsia="標楷體" w:hAnsi="標楷體"/>
          <w:b/>
        </w:rPr>
        <w:t xml:space="preserve"> </w:t>
      </w:r>
      <w:r w:rsidRPr="001C340D">
        <w:rPr>
          <w:rFonts w:ascii="Times New Roman" w:eastAsia="標楷體" w:hAnsi="Times New Roman"/>
          <w:b/>
        </w:rPr>
        <w:t>/ s1003354</w:t>
      </w:r>
      <w:r w:rsidRPr="001C340D">
        <w:rPr>
          <w:rFonts w:ascii="Times New Roman" w:eastAsia="標楷體" w:hAnsi="標楷體" w:hint="eastAsia"/>
          <w:b/>
        </w:rPr>
        <w:t>王祥宇</w:t>
      </w:r>
    </w:p>
    <w:p w:rsidR="002849AC" w:rsidRDefault="002849AC" w:rsidP="00ED0E3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Embedded System </w:t>
      </w:r>
      <w:r w:rsidRPr="00ED0E30">
        <w:rPr>
          <w:rFonts w:ascii="Times New Roman" w:hAnsi="Times New Roman"/>
          <w:b/>
        </w:rPr>
        <w:t xml:space="preserve">Program </w:t>
      </w:r>
      <w:r>
        <w:rPr>
          <w:rFonts w:ascii="Times New Roman" w:hAnsi="Times New Roman"/>
          <w:b/>
        </w:rPr>
        <w:t>3 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11"/>
          <w:attr w:name="Year" w:val="2013"/>
        </w:smartTagPr>
        <w:r>
          <w:rPr>
            <w:rFonts w:ascii="Times New Roman" w:hAnsi="Times New Roman"/>
            <w:b/>
          </w:rPr>
          <w:t>2013/11/25</w:t>
        </w:r>
      </w:smartTag>
      <w:r>
        <w:rPr>
          <w:rFonts w:ascii="Times New Roman" w:hAnsi="Times New Roman"/>
          <w:b/>
        </w:rPr>
        <w:t>)</w:t>
      </w:r>
    </w:p>
    <w:p w:rsidR="002849AC" w:rsidRPr="00ED0E30" w:rsidRDefault="002849AC" w:rsidP="00ED0E30">
      <w:pPr>
        <w:jc w:val="center"/>
        <w:rPr>
          <w:rFonts w:ascii="Times New Roman" w:hAnsi="Times New Roman"/>
          <w:b/>
        </w:rPr>
      </w:pPr>
    </w:p>
    <w:p w:rsidR="002849AC" w:rsidRDefault="002849AC" w:rsidP="00ED0E3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1.</w:t>
      </w:r>
      <w:r>
        <w:rPr>
          <w:rFonts w:ascii="標楷體" w:eastAsia="標楷體" w:hAnsi="標楷體" w:hint="eastAsia"/>
        </w:rPr>
        <w:t>概述：</w:t>
      </w:r>
    </w:p>
    <w:p w:rsidR="002849AC" w:rsidRDefault="002849AC" w:rsidP="00ED0E3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我們在這次的</w:t>
      </w:r>
      <w:r>
        <w:rPr>
          <w:rFonts w:ascii="標楷體" w:eastAsia="標楷體" w:hAnsi="標楷體"/>
        </w:rPr>
        <w:t>Lab</w:t>
      </w:r>
      <w:r>
        <w:rPr>
          <w:rFonts w:ascii="標楷體" w:eastAsia="標楷體" w:hAnsi="標楷體" w:hint="eastAsia"/>
        </w:rPr>
        <w:t>中完成了以下功能</w:t>
      </w:r>
    </w:p>
    <w:p w:rsidR="002849AC" w:rsidRDefault="002849AC" w:rsidP="009D5484">
      <w:pPr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玩家有</w:t>
      </w:r>
      <w:r>
        <w:rPr>
          <w:rFonts w:ascii="標楷體" w:eastAsia="標楷體" w:hAnsi="標楷體"/>
        </w:rPr>
        <w:t>10</w:t>
      </w:r>
      <w:r>
        <w:rPr>
          <w:rFonts w:ascii="標楷體" w:eastAsia="標楷體" w:hAnsi="標楷體" w:hint="eastAsia"/>
        </w:rPr>
        <w:t>個風景圖片可以玩。風景圖片隨機出現。</w:t>
      </w:r>
    </w:p>
    <w:p w:rsidR="002849AC" w:rsidRDefault="002849AC" w:rsidP="009D5484">
      <w:pPr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玩家可以順利按下地鼠，以顯示背景圖形。</w:t>
      </w:r>
    </w:p>
    <w:p w:rsidR="002849AC" w:rsidRDefault="002849AC" w:rsidP="009D5484">
      <w:pPr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畫面上會呈現分數，並即時更新。</w:t>
      </w:r>
    </w:p>
    <w:p w:rsidR="002849AC" w:rsidRDefault="002849AC" w:rsidP="009D5484">
      <w:pPr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時間間隔</w:t>
      </w: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與每一關可以玩的時間由三個等級決定</w:t>
      </w:r>
      <w:r>
        <w:rPr>
          <w:rFonts w:ascii="標楷體" w:eastAsia="標楷體" w:hAnsi="標楷體"/>
        </w:rPr>
        <w:t>:fast, normal, slow</w:t>
      </w:r>
      <w:r>
        <w:rPr>
          <w:rFonts w:ascii="標楷體" w:eastAsia="標楷體" w:hAnsi="標楷體" w:hint="eastAsia"/>
        </w:rPr>
        <w:t>。</w:t>
      </w:r>
    </w:p>
    <w:p w:rsidR="002849AC" w:rsidRDefault="002849AC" w:rsidP="009D5484">
      <w:pPr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在玩的過程中，會有背景音樂，且會隨不同關數而隨機變換不同的音樂。</w:t>
      </w:r>
    </w:p>
    <w:p w:rsidR="002849AC" w:rsidRPr="009D5484" w:rsidRDefault="002849AC" w:rsidP="009D5484">
      <w:pPr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會有倒數計時的顯示。時間倒數到最後階段，會有聲音提示。</w:t>
      </w:r>
    </w:p>
    <w:p w:rsidR="002849AC" w:rsidRDefault="002849AC" w:rsidP="009D5484">
      <w:pPr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...</w:t>
      </w:r>
    </w:p>
    <w:p w:rsidR="002849AC" w:rsidRDefault="002849AC" w:rsidP="009D5484">
      <w:pPr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可以順利紀錄歷次最高分，最多記下</w:t>
      </w:r>
      <w:r>
        <w:rPr>
          <w:rFonts w:ascii="標楷體" w:eastAsia="標楷體" w:hAnsi="標楷體"/>
        </w:rPr>
        <w:t>10</w:t>
      </w:r>
      <w:r>
        <w:rPr>
          <w:rFonts w:ascii="標楷體" w:eastAsia="標楷體" w:hAnsi="標楷體" w:hint="eastAsia"/>
        </w:rPr>
        <w:t>筆記錄</w:t>
      </w:r>
    </w:p>
    <w:p w:rsidR="002849AC" w:rsidRDefault="002849AC" w:rsidP="009D5484">
      <w:pPr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畫面上可以同時隨機最多出現</w:t>
      </w:r>
      <w:r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隻地鼠。</w:t>
      </w:r>
    </w:p>
    <w:p w:rsidR="002849AC" w:rsidRDefault="002849AC" w:rsidP="009D5484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所有地鼠同時出現與消失。</w:t>
      </w:r>
    </w:p>
    <w:p w:rsidR="002849AC" w:rsidRDefault="002849AC" w:rsidP="009D5484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所有地鼠的出現與消失的時間會隨機而不相同。</w:t>
      </w:r>
    </w:p>
    <w:p w:rsidR="002849AC" w:rsidRDefault="002849AC" w:rsidP="00F55E3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j. </w:t>
      </w:r>
      <w:r>
        <w:rPr>
          <w:rFonts w:ascii="標楷體" w:eastAsia="標楷體" w:hAnsi="標楷體" w:hint="eastAsia"/>
        </w:rPr>
        <w:t>玩的過程中不會當機。</w:t>
      </w:r>
    </w:p>
    <w:p w:rsidR="002849AC" w:rsidRDefault="002849AC" w:rsidP="00F55E3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2.</w:t>
      </w:r>
      <w:r>
        <w:rPr>
          <w:rFonts w:ascii="標楷體" w:eastAsia="標楷體" w:hAnsi="標楷體" w:hint="eastAsia"/>
        </w:rPr>
        <w:t>圖片功能截圖：</w:t>
      </w:r>
    </w:p>
    <w:p w:rsidR="002849AC" w:rsidRDefault="002849AC" w:rsidP="0022759F">
      <w:pPr>
        <w:rPr>
          <w:rFonts w:ascii="華康儷粗圓" w:eastAsia="華康儷粗圓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354pt">
            <v:imagedata r:id="rId5" o:title=""/>
          </v:shape>
        </w:pict>
      </w:r>
      <w:r w:rsidRPr="001B1709">
        <w:rPr>
          <w:rFonts w:ascii="華康儷粗圓" w:eastAsia="華康儷粗圓" w:hint="eastAsia"/>
          <w:b/>
        </w:rPr>
        <w:t>起始畫面</w:t>
      </w:r>
    </w:p>
    <w:p w:rsidR="002849AC" w:rsidRDefault="002849AC" w:rsidP="0022759F">
      <w:r>
        <w:pict>
          <v:shape id="_x0000_i1026" type="#_x0000_t75" style="width:198pt;height:330pt">
            <v:imagedata r:id="rId6" o:title=""/>
          </v:shape>
        </w:pict>
      </w:r>
      <w:r>
        <w:rPr>
          <w:rFonts w:ascii="華康儷粗圓" w:eastAsia="華康儷粗圓" w:hint="eastAsia"/>
          <w:b/>
        </w:rPr>
        <w:t>地鼠隨機出現</w:t>
      </w:r>
      <w:r w:rsidRPr="001B1709">
        <w:rPr>
          <w:rFonts w:ascii="華康儷粗圓" w:eastAsia="華康儷粗圓" w:hint="eastAsia"/>
          <w:b/>
        </w:rPr>
        <w:t>畫面</w:t>
      </w:r>
    </w:p>
    <w:p w:rsidR="002849AC" w:rsidRDefault="002849AC" w:rsidP="0022759F">
      <w:r>
        <w:pict>
          <v:shape id="_x0000_i1027" type="#_x0000_t75" style="width:201.75pt;height:330pt">
            <v:imagedata r:id="rId7" o:title=""/>
          </v:shape>
        </w:pict>
      </w:r>
      <w:r>
        <w:rPr>
          <w:rFonts w:ascii="華康儷粗圓" w:eastAsia="華康儷粗圓" w:hint="eastAsia"/>
          <w:b/>
        </w:rPr>
        <w:t>地鼠隨機出現</w:t>
      </w:r>
      <w:bookmarkStart w:id="0" w:name="_GoBack"/>
      <w:bookmarkEnd w:id="0"/>
      <w:r w:rsidRPr="001B1709">
        <w:rPr>
          <w:rFonts w:ascii="華康儷粗圓" w:eastAsia="華康儷粗圓" w:hint="eastAsia"/>
          <w:b/>
        </w:rPr>
        <w:t>畫面</w:t>
      </w:r>
    </w:p>
    <w:p w:rsidR="002849AC" w:rsidRDefault="002849AC" w:rsidP="0022759F">
      <w:pPr>
        <w:rPr>
          <w:rFonts w:ascii="華康儷粗圓" w:eastAsia="華康儷粗圓"/>
          <w:b/>
        </w:rPr>
      </w:pPr>
      <w:r>
        <w:pict>
          <v:shape id="_x0000_i1028" type="#_x0000_t75" style="width:198pt;height:330pt">
            <v:imagedata r:id="rId8" o:title=""/>
          </v:shape>
        </w:pict>
      </w:r>
      <w:r>
        <w:rPr>
          <w:rFonts w:ascii="華康儷粗圓" w:eastAsia="華康儷粗圓" w:hint="eastAsia"/>
          <w:b/>
        </w:rPr>
        <w:t>點擊掀開遮罩</w:t>
      </w:r>
      <w:r w:rsidRPr="001B1709">
        <w:rPr>
          <w:rFonts w:ascii="華康儷粗圓" w:eastAsia="華康儷粗圓" w:hint="eastAsia"/>
          <w:b/>
        </w:rPr>
        <w:t>畫面</w:t>
      </w:r>
    </w:p>
    <w:p w:rsidR="002849AC" w:rsidRPr="004425A1" w:rsidRDefault="002849AC" w:rsidP="0022759F">
      <w:r>
        <w:pict>
          <v:shape id="_x0000_i1029" type="#_x0000_t75" alt="" style="width:196.5pt;height:328.5pt">
            <v:imagedata r:id="rId9" r:href="rId10"/>
          </v:shape>
        </w:pict>
      </w:r>
      <w:r>
        <w:rPr>
          <w:rFonts w:ascii="華康儷粗圓" w:eastAsia="華康儷粗圓" w:hint="eastAsia"/>
          <w:b/>
        </w:rPr>
        <w:t>排行榜</w:t>
      </w:r>
      <w:r>
        <w:rPr>
          <w:rFonts w:ascii="華康儷粗圓" w:eastAsia="華康儷粗圓"/>
          <w:b/>
        </w:rPr>
        <w:t>,</w:t>
      </w:r>
      <w:r>
        <w:rPr>
          <w:rFonts w:ascii="華康儷粗圓" w:eastAsia="華康儷粗圓" w:hint="eastAsia"/>
          <w:b/>
        </w:rPr>
        <w:t>最多</w:t>
      </w:r>
      <w:r>
        <w:rPr>
          <w:rFonts w:ascii="華康儷粗圓" w:eastAsia="華康儷粗圓"/>
          <w:b/>
        </w:rPr>
        <w:t>10</w:t>
      </w:r>
      <w:r>
        <w:rPr>
          <w:rFonts w:ascii="華康儷粗圓" w:eastAsia="華康儷粗圓" w:hint="eastAsia"/>
          <w:b/>
        </w:rPr>
        <w:t>筆</w:t>
      </w:r>
      <w:r>
        <w:rPr>
          <w:rFonts w:ascii="華康儷粗圓" w:eastAsia="華康儷粗圓"/>
          <w:b/>
        </w:rPr>
        <w:t>,</w:t>
      </w:r>
      <w:r>
        <w:rPr>
          <w:rFonts w:ascii="華康儷粗圓" w:eastAsia="華康儷粗圓" w:hint="eastAsia"/>
          <w:b/>
        </w:rPr>
        <w:t>由高到低</w:t>
      </w:r>
    </w:p>
    <w:p w:rsidR="002849AC" w:rsidRPr="0022759F" w:rsidRDefault="002849AC" w:rsidP="0022759F">
      <w:r>
        <w:pict>
          <v:shape id="_x0000_i1030" type="#_x0000_t75" style="width:198pt;height:330pt">
            <v:imagedata r:id="rId11" o:title=""/>
          </v:shape>
        </w:pict>
      </w:r>
      <w:r>
        <w:rPr>
          <w:rFonts w:ascii="華康儷粗圓" w:eastAsia="華康儷粗圓" w:hint="eastAsia"/>
          <w:b/>
        </w:rPr>
        <w:t>結束</w:t>
      </w:r>
      <w:r w:rsidRPr="001B1709">
        <w:rPr>
          <w:rFonts w:ascii="華康儷粗圓" w:eastAsia="華康儷粗圓" w:hint="eastAsia"/>
          <w:b/>
        </w:rPr>
        <w:t>畫面</w:t>
      </w:r>
    </w:p>
    <w:sectPr w:rsidR="002849AC" w:rsidRPr="0022759F" w:rsidSect="00D845E1">
      <w:pgSz w:w="11906" w:h="16838"/>
      <w:pgMar w:top="1440" w:right="1800" w:bottom="1440" w:left="1800" w:header="851" w:footer="99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粗圓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36629"/>
    <w:multiLevelType w:val="hybridMultilevel"/>
    <w:tmpl w:val="89B8D8B0"/>
    <w:lvl w:ilvl="0" w:tplc="52BE93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3FCF1A9E"/>
    <w:multiLevelType w:val="hybridMultilevel"/>
    <w:tmpl w:val="34D2C9B6"/>
    <w:lvl w:ilvl="0" w:tplc="6302B47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2">
    <w:nsid w:val="7D70065B"/>
    <w:multiLevelType w:val="hybridMultilevel"/>
    <w:tmpl w:val="027EDCCA"/>
    <w:lvl w:ilvl="0" w:tplc="75A0D780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0E30"/>
    <w:rsid w:val="00010FDC"/>
    <w:rsid w:val="000A17C7"/>
    <w:rsid w:val="001B1709"/>
    <w:rsid w:val="001B3618"/>
    <w:rsid w:val="001C340D"/>
    <w:rsid w:val="0022759F"/>
    <w:rsid w:val="002849AC"/>
    <w:rsid w:val="002B5B1C"/>
    <w:rsid w:val="00315E21"/>
    <w:rsid w:val="00343E9C"/>
    <w:rsid w:val="00374072"/>
    <w:rsid w:val="00377AC4"/>
    <w:rsid w:val="0038791B"/>
    <w:rsid w:val="003A37B7"/>
    <w:rsid w:val="003D5F47"/>
    <w:rsid w:val="004425A1"/>
    <w:rsid w:val="004D516E"/>
    <w:rsid w:val="00503BF7"/>
    <w:rsid w:val="005740E2"/>
    <w:rsid w:val="005F2EE4"/>
    <w:rsid w:val="00624D10"/>
    <w:rsid w:val="00664718"/>
    <w:rsid w:val="006A49F4"/>
    <w:rsid w:val="00735FDB"/>
    <w:rsid w:val="007E252C"/>
    <w:rsid w:val="00933387"/>
    <w:rsid w:val="0095506C"/>
    <w:rsid w:val="009679F2"/>
    <w:rsid w:val="009B5A7D"/>
    <w:rsid w:val="009D5484"/>
    <w:rsid w:val="00A856BB"/>
    <w:rsid w:val="00B22232"/>
    <w:rsid w:val="00B34731"/>
    <w:rsid w:val="00B44CD1"/>
    <w:rsid w:val="00BB5B7F"/>
    <w:rsid w:val="00C17D43"/>
    <w:rsid w:val="00D107C8"/>
    <w:rsid w:val="00D35914"/>
    <w:rsid w:val="00D845E1"/>
    <w:rsid w:val="00DD093F"/>
    <w:rsid w:val="00E85BB1"/>
    <w:rsid w:val="00ED0E30"/>
    <w:rsid w:val="00ED2C4A"/>
    <w:rsid w:val="00F114D8"/>
    <w:rsid w:val="00F309BB"/>
    <w:rsid w:val="00F55E35"/>
    <w:rsid w:val="00F90BDA"/>
    <w:rsid w:val="00FD05A1"/>
    <w:rsid w:val="00FD4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C8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uiPriority w:val="99"/>
    <w:rsid w:val="00343E9C"/>
  </w:style>
  <w:style w:type="paragraph" w:styleId="ListParagraph">
    <w:name w:val="List Paragraph"/>
    <w:basedOn w:val="Normal"/>
    <w:uiPriority w:val="99"/>
    <w:qFormat/>
    <w:rsid w:val="00F90BD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47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1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1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1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1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1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78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1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1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1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https://fbcdn-sphotos-h-a.akamaihd.net/hphotos-ak-prn2/v/1471116_677188108967980_1717412491_n.jpg?oh=9dd55c61d9c3d211ed0c54918d9acbb8&amp;oe=5296E68C&amp;__gda__=1385636120_f6ba7b9aca7b9658e3cd5a65a561ff3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4</Pages>
  <Words>99</Words>
  <Characters>569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s1003352 元智大學資訊工程學系 2C 陳恒劭</dc:title>
  <dc:subject/>
  <dc:creator>Henry</dc:creator>
  <cp:keywords/>
  <dc:description/>
  <cp:lastModifiedBy>YounKi</cp:lastModifiedBy>
  <cp:revision>5</cp:revision>
  <cp:lastPrinted>2013-06-16T16:23:00Z</cp:lastPrinted>
  <dcterms:created xsi:type="dcterms:W3CDTF">2013-11-24T16:23:00Z</dcterms:created>
  <dcterms:modified xsi:type="dcterms:W3CDTF">2013-11-26T15:52:00Z</dcterms:modified>
</cp:coreProperties>
</file>